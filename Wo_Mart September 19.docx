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5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5241FD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1F225A27" wp14:editId="03E959F8">
                      <wp:simplePos x="0" y="0"/>
                      <wp:positionH relativeFrom="column">
                        <wp:posOffset>-300990</wp:posOffset>
                      </wp:positionH>
                      <wp:positionV relativeFrom="margin">
                        <wp:posOffset>-716915</wp:posOffset>
                      </wp:positionV>
                      <wp:extent cx="3938905" cy="8267700"/>
                      <wp:effectExtent l="0" t="0" r="4445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EFE88EB" id="Rectangle 3" o:spid="_x0000_s1026" alt="white rectangle for text on cover" style="position:absolute;margin-left:-23.7pt;margin-top:-56.45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" fillcolor="white [3212]" stroked="f" strokeweight="2pt">
                      <w10:wrap anchory="margin"/>
                    </v:rect>
                  </w:pict>
                </mc:Fallback>
              </mc:AlternateContent>
            </w:r>
            <w:r w:rsidR="00D077E9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85762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5762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86945" w:rsidRDefault="005241FD" w:rsidP="00D077E9">
                                  <w:pPr>
                                    <w:pStyle w:val="Title"/>
                                  </w:pPr>
                                  <w:r>
                                    <w:t>Wo_Mart Approach</w:t>
                                  </w:r>
                                </w:p>
                                <w:p w:rsidR="00D077E9" w:rsidRPr="00D86945" w:rsidRDefault="005241FD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03.7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" filled="f" stroked="f" strokeweight=".5pt">
                      <v:textbox>
                        <w:txbxContent>
                          <w:p w:rsidR="00D077E9" w:rsidRPr="00D86945" w:rsidRDefault="005241FD" w:rsidP="00D077E9">
                            <w:pPr>
                              <w:pStyle w:val="Title"/>
                            </w:pPr>
                            <w:r>
                              <w:t>Wo_Mart Approach</w:t>
                            </w:r>
                          </w:p>
                          <w:p w:rsidR="00D077E9" w:rsidRPr="00D86945" w:rsidRDefault="005241FD" w:rsidP="00D077E9">
                            <w:pPr>
                              <w:pStyle w:val="Title"/>
                              <w:spacing w:after="0"/>
                            </w:pPr>
                            <w:r>
                              <w:t>2021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54AC6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53803073DE2435988B4AB5C90D349C2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B4ECE">
                  <w:rPr>
                    <w:rStyle w:val="SubtitleChar"/>
                    <w:b w:val="0"/>
                    <w:noProof/>
                  </w:rPr>
                  <w:t>September 19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7EEE02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E56A20" w:rsidP="00D077E9">
            <w:sdt>
              <w:sdtPr>
                <w:id w:val="-1740469667"/>
                <w:placeholder>
                  <w:docPart w:val="52D4C7EED2984FE3937430D1ED9CB6B3"/>
                </w:placeholder>
                <w15:appearance w15:val="hidden"/>
              </w:sdtPr>
              <w:sdtEndPr/>
              <w:sdtContent>
                <w:r w:rsidR="005241FD">
                  <w:t>Wo_Mart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766C24AF1DBD4B9BA70857AE567E93B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241FD">
                  <w:t>Mohammed Shuaib Iqbal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961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br w:type="page"/>
      </w:r>
    </w:p>
    <w:p w:rsidR="003B4ECE" w:rsidRDefault="005241FD" w:rsidP="00D077E9">
      <w:pPr>
        <w:pStyle w:val="Heading1"/>
      </w:pPr>
      <w:r>
        <w:lastRenderedPageBreak/>
        <w:t>Approach of Wo_Mart Sales Forecast</w:t>
      </w:r>
    </w:p>
    <w:p w:rsidR="003B4ECE" w:rsidRDefault="003B4ECE" w:rsidP="00D077E9">
      <w:pPr>
        <w:pStyle w:val="Heading1"/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3B4ECE" w:rsidRDefault="003B4ECE" w:rsidP="003B4ECE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Firstly there is no #order column in test set so dropped that and merged both train and test set for feature extraction and set as DataFrame df.</w:t>
            </w:r>
          </w:p>
          <w:p w:rsidR="003B4ECE" w:rsidRDefault="003B4ECE" w:rsidP="003B4ECE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As we are dealing with Time Series so I created some columns like ‘Year’, ‘Day’, ‘Month’, ‘DayOfWeek’, and ‘DayOfYear’ for further analysis.</w:t>
            </w:r>
          </w:p>
          <w:p w:rsidR="003B4ECE" w:rsidRDefault="003B4ECE" w:rsidP="003B4ECE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Used log transform, sqrt transform for target variables as they are skewed and found out that log transform did better compared to sqrt transform.</w:t>
            </w:r>
          </w:p>
          <w:p w:rsidR="003B4ECE" w:rsidRDefault="003B4ECE" w:rsidP="003B4ECE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Log transform had some issue with target being ‘zero’ as log(0) is undefined so found that out and imputed value=0 as this is because of no sales happened during that day for those stores.</w:t>
            </w:r>
          </w:p>
          <w:p w:rsidR="003B4ECE" w:rsidRDefault="003B4ECE" w:rsidP="003B4ECE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Using TimeSeriesSplit for splitting the data for further analysis with no of splits=3.</w:t>
            </w:r>
          </w:p>
          <w:p w:rsidR="005241FD" w:rsidRDefault="003B4ECE" w:rsidP="008B6FA2">
            <w:pPr>
              <w:pStyle w:val="Content"/>
              <w:numPr>
                <w:ilvl w:val="0"/>
                <w:numId w:val="1"/>
              </w:numPr>
              <w:spacing w:line="360" w:lineRule="auto"/>
            </w:pPr>
            <w:r>
              <w:t>Used CatBoost, XGB, LightGBM, Random forest and found out catboost working well on both train and test data.</w:t>
            </w:r>
          </w:p>
          <w:p w:rsidR="003B4ECE" w:rsidRDefault="003B4ECE" w:rsidP="003B4ECE">
            <w:pPr>
              <w:pStyle w:val="Content"/>
              <w:spacing w:line="360" w:lineRule="auto"/>
              <w:ind w:left="720"/>
            </w:pPr>
          </w:p>
        </w:tc>
      </w:tr>
    </w:tbl>
    <w:p w:rsidR="0087605E" w:rsidRPr="00D70D02" w:rsidRDefault="0087605E" w:rsidP="003B4ECE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20" w:rsidRDefault="00E56A20">
      <w:r>
        <w:separator/>
      </w:r>
    </w:p>
    <w:p w:rsidR="00E56A20" w:rsidRDefault="00E56A20"/>
  </w:endnote>
  <w:endnote w:type="continuationSeparator" w:id="0">
    <w:p w:rsidR="00E56A20" w:rsidRDefault="00E56A20">
      <w:r>
        <w:continuationSeparator/>
      </w:r>
    </w:p>
    <w:p w:rsidR="00E56A20" w:rsidRDefault="00E56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A6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20" w:rsidRDefault="00E56A20">
      <w:r>
        <w:separator/>
      </w:r>
    </w:p>
    <w:p w:rsidR="00E56A20" w:rsidRDefault="00E56A20"/>
  </w:footnote>
  <w:footnote w:type="continuationSeparator" w:id="0">
    <w:p w:rsidR="00E56A20" w:rsidRDefault="00E56A20">
      <w:r>
        <w:continuationSeparator/>
      </w:r>
    </w:p>
    <w:p w:rsidR="00E56A20" w:rsidRDefault="00E56A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39E"/>
    <w:multiLevelType w:val="hybridMultilevel"/>
    <w:tmpl w:val="2272B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FD"/>
    <w:rsid w:val="000002E6"/>
    <w:rsid w:val="00003990"/>
    <w:rsid w:val="0002482E"/>
    <w:rsid w:val="00050324"/>
    <w:rsid w:val="00075A6C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16B8"/>
    <w:rsid w:val="00384EA3"/>
    <w:rsid w:val="003A39A1"/>
    <w:rsid w:val="003B4ECE"/>
    <w:rsid w:val="003C2191"/>
    <w:rsid w:val="003D3863"/>
    <w:rsid w:val="004110DE"/>
    <w:rsid w:val="0044085A"/>
    <w:rsid w:val="00445287"/>
    <w:rsid w:val="004B21A5"/>
    <w:rsid w:val="005037F0"/>
    <w:rsid w:val="00516A86"/>
    <w:rsid w:val="005241FD"/>
    <w:rsid w:val="005275F6"/>
    <w:rsid w:val="00572102"/>
    <w:rsid w:val="005F1BB0"/>
    <w:rsid w:val="00656C4D"/>
    <w:rsid w:val="006E5716"/>
    <w:rsid w:val="007302B3"/>
    <w:rsid w:val="00730733"/>
    <w:rsid w:val="00730E3A"/>
    <w:rsid w:val="00733188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8B6FA2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506"/>
    <w:rsid w:val="00E22ACD"/>
    <w:rsid w:val="00E56A20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2D8D7099-8BF1-4B32-B449-F3FA47D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f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3803073DE2435988B4AB5C90D34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9FDCD-7818-4BB3-83AB-A92C68137506}"/>
      </w:docPartPr>
      <w:docPartBody>
        <w:p w:rsidR="00000000" w:rsidRDefault="00E6785E">
          <w:pPr>
            <w:pStyle w:val="E53803073DE2435988B4AB5C90D349C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September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2D4C7EED2984FE3937430D1ED9C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227A9-0EAA-4DC3-BCD8-03037A893C33}"/>
      </w:docPartPr>
      <w:docPartBody>
        <w:p w:rsidR="00000000" w:rsidRDefault="00E6785E">
          <w:pPr>
            <w:pStyle w:val="52D4C7EED2984FE3937430D1ED9CB6B3"/>
          </w:pPr>
          <w:r>
            <w:t>COMPANY NAME</w:t>
          </w:r>
        </w:p>
      </w:docPartBody>
    </w:docPart>
    <w:docPart>
      <w:docPartPr>
        <w:name w:val="766C24AF1DBD4B9BA70857AE567E9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DCF73-E395-4541-B632-C5B01957CD03}"/>
      </w:docPartPr>
      <w:docPartBody>
        <w:p w:rsidR="00000000" w:rsidRDefault="00E6785E">
          <w:pPr>
            <w:pStyle w:val="766C24AF1DBD4B9BA70857AE567E93B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5E"/>
    <w:rsid w:val="00E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E53803073DE2435988B4AB5C90D349C2">
    <w:name w:val="E53803073DE2435988B4AB5C90D349C2"/>
  </w:style>
  <w:style w:type="paragraph" w:customStyle="1" w:styleId="52D4C7EED2984FE3937430D1ED9CB6B3">
    <w:name w:val="52D4C7EED2984FE3937430D1ED9CB6B3"/>
  </w:style>
  <w:style w:type="paragraph" w:customStyle="1" w:styleId="766C24AF1DBD4B9BA70857AE567E93B0">
    <w:name w:val="766C24AF1DBD4B9BA70857AE567E93B0"/>
  </w:style>
  <w:style w:type="paragraph" w:customStyle="1" w:styleId="630182225FAB4279A686F5ED1E8A847B">
    <w:name w:val="630182225FAB4279A686F5ED1E8A847B"/>
  </w:style>
  <w:style w:type="paragraph" w:customStyle="1" w:styleId="2AC7876B388F4458B9B5A19D752F02D7">
    <w:name w:val="2AC7876B388F4458B9B5A19D752F02D7"/>
  </w:style>
  <w:style w:type="paragraph" w:customStyle="1" w:styleId="78C725E07B1D4F14A9EA280164D09314">
    <w:name w:val="78C725E07B1D4F14A9EA280164D09314"/>
  </w:style>
  <w:style w:type="paragraph" w:customStyle="1" w:styleId="E1CE047A66DB42BBBDC8E51E72A7068D">
    <w:name w:val="E1CE047A66DB42BBBDC8E51E72A7068D"/>
  </w:style>
  <w:style w:type="paragraph" w:customStyle="1" w:styleId="C425FA5FB2A2443D89A296F4B5D62D80">
    <w:name w:val="C425FA5FB2A2443D89A296F4B5D62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Mohammed Shuaib Iqbal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167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Faisal Iqbal</dc:creator>
  <cp:keywords/>
  <cp:lastModifiedBy>Faisal Iqbal</cp:lastModifiedBy>
  <cp:revision>9</cp:revision>
  <cp:lastPrinted>2006-08-01T17:47:00Z</cp:lastPrinted>
  <dcterms:created xsi:type="dcterms:W3CDTF">2021-09-19T15:53:00Z</dcterms:created>
  <dcterms:modified xsi:type="dcterms:W3CDTF">2021-09-19T18:40:00Z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